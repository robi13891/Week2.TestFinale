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BEA678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3F593D5" w:rsidR="00547F36" w:rsidRPr="001E6010" w:rsidRDefault="00D023A1">
            <w:pPr>
              <w:pStyle w:val="Informazionisullostudente"/>
            </w:pPr>
            <w:r>
              <w:t>Roberta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F681B35" w:rsidR="00547F36" w:rsidRPr="001E6010" w:rsidRDefault="00D023A1">
            <w:pPr>
              <w:pStyle w:val="Informazionisullostudente"/>
            </w:pPr>
            <w:r>
              <w:t>Beretta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47654FB" w:rsidR="00547F36" w:rsidRPr="001E6010" w:rsidRDefault="00D023A1">
            <w:pPr>
              <w:pStyle w:val="Informazionisullostudente"/>
            </w:pPr>
            <w:r>
              <w:t>17/09/2021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4AA6D6E8" w:rsidR="00225A62" w:rsidRDefault="003A4A56" w:rsidP="006234C7">
      <w:pPr>
        <w:pStyle w:val="ListParagraph"/>
        <w:numPr>
          <w:ilvl w:val="0"/>
          <w:numId w:val="19"/>
        </w:numPr>
      </w:pPr>
      <w:r>
        <w:t>Descrivere le modalità per ritornare più valori da un metodo in C#</w:t>
      </w:r>
    </w:p>
    <w:p w14:paraId="7A828FB7" w14:textId="0C93C235" w:rsidR="00D023A1" w:rsidRDefault="00D023A1" w:rsidP="00D023A1">
      <w:pPr>
        <w:rPr>
          <w:lang w:val="it-IT"/>
        </w:rPr>
      </w:pPr>
      <w:r w:rsidRPr="00D023A1">
        <w:rPr>
          <w:lang w:val="it-IT"/>
        </w:rPr>
        <w:t>Abbiamo visto tre modi per far ritornare ad una funzione più valori: k</w:t>
      </w:r>
      <w:r>
        <w:rPr>
          <w:lang w:val="it-IT"/>
        </w:rPr>
        <w:t>eyword out, t-uple, restituire una classe.</w:t>
      </w:r>
    </w:p>
    <w:p w14:paraId="650489DA" w14:textId="77777777" w:rsidR="0072368F" w:rsidRDefault="0072368F" w:rsidP="00D023A1">
      <w:pPr>
        <w:rPr>
          <w:lang w:val="it-IT"/>
        </w:rPr>
      </w:pPr>
    </w:p>
    <w:p w14:paraId="1B8E2E9E" w14:textId="417C9FA0" w:rsidR="00D023A1" w:rsidRDefault="00D023A1" w:rsidP="00D023A1">
      <w:pPr>
        <w:rPr>
          <w:lang w:val="it-IT"/>
        </w:rPr>
      </w:pPr>
      <w:r>
        <w:rPr>
          <w:lang w:val="it-IT"/>
        </w:rPr>
        <w:t>Nel primo caso possiamo inserire nella firma del metodo un paramentro marcato con la keyword out che sarà un parametro calcolato nel metodo e restituito in uscita.</w:t>
      </w:r>
    </w:p>
    <w:p w14:paraId="0E637299" w14:textId="712CB0E3" w:rsidR="00D023A1" w:rsidRDefault="00D023A1" w:rsidP="00D023A1">
      <w:pPr>
        <w:rPr>
          <w:lang w:val="it-IT"/>
        </w:rPr>
      </w:pPr>
      <w:r>
        <w:rPr>
          <w:lang w:val="it-IT"/>
        </w:rPr>
        <w:t>Un esempio di questo utilizzo è con la funzione TryParse.</w:t>
      </w:r>
    </w:p>
    <w:p w14:paraId="5A8ADF16" w14:textId="27D35EDA" w:rsidR="00D023A1" w:rsidRDefault="00D023A1" w:rsidP="00D023A1">
      <w:pPr>
        <w:rPr>
          <w:lang w:val="it-IT"/>
        </w:rPr>
      </w:pPr>
      <w:r>
        <w:rPr>
          <w:lang w:val="it-IT"/>
        </w:rPr>
        <w:t>Quando chiediamo ad un utente di inserire un valore intero ad esempio, possiamo utilizzare int.TryParse che ci restituisce un booleano che risulta essere vero se e solo se l’inserimento è corretto. In tal caso avremo in uscita il numero intero che è stato inserito tramite il parametro marcato con out, altrimenti tale parametro conterrà un valore di default.</w:t>
      </w:r>
    </w:p>
    <w:p w14:paraId="72EAA1BE" w14:textId="77777777" w:rsidR="00D023A1" w:rsidRPr="00D023A1" w:rsidRDefault="00D023A1" w:rsidP="00D023A1">
      <w:pPr>
        <w:rPr>
          <w:lang w:val="it-IT"/>
        </w:rPr>
      </w:pPr>
    </w:p>
    <w:p w14:paraId="7671B6B5" w14:textId="7BA14262" w:rsidR="00D023A1" w:rsidRDefault="0072368F" w:rsidP="0072368F">
      <w:pPr>
        <w:rPr>
          <w:lang w:val="it-IT"/>
        </w:rPr>
      </w:pPr>
      <w:r>
        <w:rPr>
          <w:lang w:val="it-IT"/>
        </w:rPr>
        <w:t>Possiamo anche decidere che il metodo restituisca una t-upla ovvero una sequenza ordinata di parametri scelti da chi scrive il metodo.</w:t>
      </w:r>
    </w:p>
    <w:p w14:paraId="747C9CEA" w14:textId="03561614" w:rsidR="0072368F" w:rsidRDefault="0072368F" w:rsidP="0072368F">
      <w:pPr>
        <w:rPr>
          <w:lang w:val="it-IT"/>
        </w:rPr>
      </w:pPr>
      <w:r>
        <w:rPr>
          <w:lang w:val="it-IT"/>
        </w:rPr>
        <w:t>Supponiamo di voler costruire un metodo che restituisca nome di una persona, data di nascita e numero di fratelli. Avrò quindi la seguente terna in uscita (string nome, DateTime dataNascita, int numeroFratelli).</w:t>
      </w:r>
    </w:p>
    <w:p w14:paraId="1899A5CE" w14:textId="597A8D93" w:rsidR="0072368F" w:rsidRDefault="0072368F" w:rsidP="0072368F">
      <w:pPr>
        <w:rPr>
          <w:lang w:val="it-IT"/>
        </w:rPr>
      </w:pPr>
    </w:p>
    <w:p w14:paraId="4D963404" w14:textId="09631978" w:rsidR="0072368F" w:rsidRDefault="0072368F" w:rsidP="0072368F">
      <w:pPr>
        <w:rPr>
          <w:lang w:val="it-IT"/>
        </w:rPr>
      </w:pPr>
      <w:r>
        <w:rPr>
          <w:lang w:val="it-IT"/>
        </w:rPr>
        <w:t>Infine possiamo creare una classe che abbia come proprietà e/o campi i dati che ci interessano e restituirla in output al metodo.</w:t>
      </w:r>
    </w:p>
    <w:p w14:paraId="39D4C20C" w14:textId="3A564FF6" w:rsidR="0072368F" w:rsidRDefault="0072368F" w:rsidP="0072368F">
      <w:pPr>
        <w:rPr>
          <w:lang w:val="it-IT"/>
        </w:rPr>
      </w:pPr>
      <w:r>
        <w:rPr>
          <w:lang w:val="it-IT"/>
        </w:rPr>
        <w:t>Riprendendo l’esempio del punto precedente, potremmo costruire la classe Persona con le proprietà Nome, DataNascita e NumeroFratelli. Una volta acquisiti i dati nel metodo posso restituirla in output.</w:t>
      </w:r>
    </w:p>
    <w:p w14:paraId="7FEE3BF5" w14:textId="5F228FAB" w:rsidR="0072368F" w:rsidRPr="00D023A1" w:rsidRDefault="0072368F" w:rsidP="0072368F">
      <w:pPr>
        <w:rPr>
          <w:lang w:val="it-IT"/>
        </w:rPr>
      </w:pP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1C4650F5" w:rsidR="006234C7" w:rsidRDefault="00D96C9C" w:rsidP="006234C7">
      <w:pPr>
        <w:pStyle w:val="ListParagraph"/>
        <w:numPr>
          <w:ilvl w:val="0"/>
          <w:numId w:val="19"/>
        </w:numPr>
      </w:pPr>
      <w:r>
        <w:t>Descrivere le due tipologie di casting tra tipi in C#</w:t>
      </w:r>
    </w:p>
    <w:p w14:paraId="509C9082" w14:textId="115734A4" w:rsidR="0072368F" w:rsidRDefault="0072368F" w:rsidP="0072368F">
      <w:pPr>
        <w:rPr>
          <w:lang w:val="it-IT"/>
        </w:rPr>
      </w:pPr>
      <w:r w:rsidRPr="0072368F">
        <w:rPr>
          <w:lang w:val="it-IT"/>
        </w:rPr>
        <w:t>Ci sono due tipologie d</w:t>
      </w:r>
      <w:r>
        <w:rPr>
          <w:lang w:val="it-IT"/>
        </w:rPr>
        <w:t>i casting, quello implicito e quello esplicito.</w:t>
      </w:r>
    </w:p>
    <w:p w14:paraId="598B34DE" w14:textId="5976CBF2" w:rsidR="0072368F" w:rsidRDefault="0072368F" w:rsidP="0072368F">
      <w:pPr>
        <w:rPr>
          <w:lang w:val="it-IT"/>
        </w:rPr>
      </w:pPr>
      <w:r>
        <w:rPr>
          <w:lang w:val="it-IT"/>
        </w:rPr>
        <w:t>Il casting implicito è quello che avviene in automatico perchè non si ha perdita di dati e dunque non c’è bisogno di dichiararlo. Ad esempio se voglio convertire un int in un long non ho bisogno di dichiararlo esplicitamente perchè il formato long è piu “capiente” del formato int.</w:t>
      </w:r>
    </w:p>
    <w:p w14:paraId="5E6F6453" w14:textId="3E1FC483" w:rsidR="0072368F" w:rsidRDefault="0072368F" w:rsidP="0072368F">
      <w:pPr>
        <w:rPr>
          <w:lang w:val="it-IT"/>
        </w:rPr>
      </w:pPr>
      <w:r>
        <w:rPr>
          <w:lang w:val="it-IT"/>
        </w:rPr>
        <w:t>Se volessi invece fare il viceversa dovrei dichiararlo esplicitamente, è questo il caso appunto del casting esplicito.</w:t>
      </w:r>
    </w:p>
    <w:p w14:paraId="63C29DAB" w14:textId="39488EF7" w:rsidR="0072368F" w:rsidRDefault="0072368F" w:rsidP="0072368F">
      <w:pPr>
        <w:rPr>
          <w:lang w:val="it-IT"/>
        </w:rPr>
      </w:pPr>
      <w:r>
        <w:rPr>
          <w:lang w:val="it-IT"/>
        </w:rPr>
        <w:t>La sintassi in questo caso è la seguente:</w:t>
      </w:r>
    </w:p>
    <w:p w14:paraId="181F0DCD" w14:textId="16B6F973" w:rsidR="0072368F" w:rsidRPr="00581869" w:rsidRDefault="0072368F" w:rsidP="0072368F">
      <w:pPr>
        <w:rPr>
          <w:lang w:val="en-US"/>
        </w:rPr>
      </w:pPr>
      <w:r w:rsidRPr="00581869">
        <w:rPr>
          <w:lang w:val="en-US"/>
        </w:rPr>
        <w:t xml:space="preserve">double x = </w:t>
      </w:r>
      <w:proofErr w:type="gramStart"/>
      <w:r w:rsidRPr="00581869">
        <w:rPr>
          <w:lang w:val="en-US"/>
        </w:rPr>
        <w:t>100.5;</w:t>
      </w:r>
      <w:proofErr w:type="gramEnd"/>
    </w:p>
    <w:p w14:paraId="2FA15932" w14:textId="261E1222" w:rsidR="0072368F" w:rsidRDefault="0072368F" w:rsidP="0072368F">
      <w:pPr>
        <w:rPr>
          <w:lang w:val="en-US"/>
        </w:rPr>
      </w:pPr>
      <w:r w:rsidRPr="00581869">
        <w:rPr>
          <w:lang w:val="en-US"/>
        </w:rPr>
        <w:t>int n =</w:t>
      </w:r>
      <w:r w:rsidR="00581869" w:rsidRPr="00581869">
        <w:rPr>
          <w:lang w:val="en-US"/>
        </w:rPr>
        <w:t>(i</w:t>
      </w:r>
      <w:r w:rsidR="00581869">
        <w:rPr>
          <w:lang w:val="en-US"/>
        </w:rPr>
        <w:t>nt)</w:t>
      </w:r>
      <w:proofErr w:type="gramStart"/>
      <w:r w:rsidR="00581869">
        <w:rPr>
          <w:lang w:val="en-US"/>
        </w:rPr>
        <w:t>x;</w:t>
      </w:r>
      <w:proofErr w:type="gramEnd"/>
    </w:p>
    <w:p w14:paraId="0CA4762F" w14:textId="77777777" w:rsidR="00581869" w:rsidRDefault="00581869" w:rsidP="000B0C73">
      <w:pPr>
        <w:rPr>
          <w:lang w:val="it-IT"/>
        </w:rPr>
      </w:pPr>
      <w:r w:rsidRPr="00581869">
        <w:rPr>
          <w:lang w:val="it-IT"/>
        </w:rPr>
        <w:lastRenderedPageBreak/>
        <w:t xml:space="preserve">Abbiamo visto che </w:t>
      </w:r>
      <w:r>
        <w:rPr>
          <w:lang w:val="it-IT"/>
        </w:rPr>
        <w:t>il casting lo si può definire anche per le classi e non solo per i tipi di base.</w:t>
      </w:r>
    </w:p>
    <w:p w14:paraId="74B26763" w14:textId="77777777" w:rsidR="00581869" w:rsidRDefault="00581869" w:rsidP="000B0C73">
      <w:pPr>
        <w:rPr>
          <w:lang w:val="it-IT"/>
        </w:rPr>
      </w:pPr>
      <w:r>
        <w:rPr>
          <w:lang w:val="it-IT"/>
        </w:rPr>
        <w:t>E’ sufficiente implementare nella classe prescelta l’overload del casting implicito o esplicito che sia.</w:t>
      </w:r>
    </w:p>
    <w:p w14:paraId="59AFA165" w14:textId="3B9F98B7" w:rsidR="006234C7" w:rsidRPr="00581869" w:rsidRDefault="00581869" w:rsidP="006234C7">
      <w:pPr>
        <w:ind w:left="360"/>
        <w:rPr>
          <w:lang w:val="it-IT"/>
        </w:rPr>
      </w:pPr>
      <w:r>
        <w:rPr>
          <w:lang w:val="it-IT"/>
        </w:rPr>
        <w:t xml:space="preserve"> </w:t>
      </w:r>
    </w:p>
    <w:p w14:paraId="33DA965A" w14:textId="735305A6" w:rsidR="006234C7" w:rsidRDefault="003A4A56" w:rsidP="006234C7">
      <w:pPr>
        <w:pStyle w:val="ListParagraph"/>
        <w:numPr>
          <w:ilvl w:val="0"/>
          <w:numId w:val="19"/>
        </w:numPr>
      </w:pPr>
      <w:r>
        <w:t>Quali sono gli utilizzi della keywor</w:t>
      </w:r>
      <w:r w:rsidR="006C1ECE">
        <w:t>d</w:t>
      </w:r>
      <w:r>
        <w:t xml:space="preserve"> </w:t>
      </w:r>
      <w:r w:rsidRPr="003A4A56">
        <w:rPr>
          <w:rFonts w:ascii="Consolas" w:hAnsi="Consolas"/>
        </w:rPr>
        <w:t>static</w:t>
      </w:r>
      <w:r>
        <w:t>?</w:t>
      </w:r>
    </w:p>
    <w:p w14:paraId="530CA6F1" w14:textId="0525B7DC" w:rsidR="00C51B8C" w:rsidRDefault="00C51B8C" w:rsidP="00C51B8C">
      <w:pPr>
        <w:rPr>
          <w:lang w:val="it-IT"/>
        </w:rPr>
      </w:pPr>
      <w:r w:rsidRPr="00C51B8C">
        <w:rPr>
          <w:lang w:val="it-IT"/>
        </w:rPr>
        <w:t>Abbiamo visto la keyword s</w:t>
      </w:r>
      <w:r>
        <w:rPr>
          <w:lang w:val="it-IT"/>
        </w:rPr>
        <w:t>tatic applicata alle classi e/0 ai membri di una classe.</w:t>
      </w:r>
    </w:p>
    <w:p w14:paraId="0F272ECD" w14:textId="2B64824A" w:rsidR="00C51B8C" w:rsidRDefault="00C51B8C" w:rsidP="00C51B8C">
      <w:pPr>
        <w:rPr>
          <w:lang w:val="it-IT"/>
        </w:rPr>
      </w:pPr>
      <w:r>
        <w:rPr>
          <w:lang w:val="it-IT"/>
        </w:rPr>
        <w:t xml:space="preserve">Una classe è statica quando non può essere istanziata, ovvero non è possibile creare oggetti di quella data classe. </w:t>
      </w:r>
    </w:p>
    <w:p w14:paraId="7362A30B" w14:textId="130B1C49" w:rsidR="00C51B8C" w:rsidRDefault="00C51B8C" w:rsidP="00C51B8C">
      <w:pPr>
        <w:rPr>
          <w:lang w:val="it-IT"/>
        </w:rPr>
      </w:pPr>
      <w:r>
        <w:rPr>
          <w:lang w:val="it-IT"/>
        </w:rPr>
        <w:t>Se una classe è statica tutti i suoi membri devono essere statici e, dal momento che non possiamo istanziarla, tutti i membri sono riferiti al concetto cenerale di classe.</w:t>
      </w:r>
    </w:p>
    <w:p w14:paraId="2C48DA30" w14:textId="34D535E8" w:rsidR="00C51B8C" w:rsidRDefault="00C51B8C" w:rsidP="00C51B8C">
      <w:pPr>
        <w:rPr>
          <w:lang w:val="it-IT"/>
        </w:rPr>
      </w:pPr>
      <w:r>
        <w:rPr>
          <w:lang w:val="it-IT"/>
        </w:rPr>
        <w:t xml:space="preserve">Anche una classe non statica può contenere membri statici. </w:t>
      </w:r>
    </w:p>
    <w:p w14:paraId="7281D1C8" w14:textId="66B9152A" w:rsidR="00C51B8C" w:rsidRPr="00C51B8C" w:rsidRDefault="00C51B8C" w:rsidP="00C51B8C">
      <w:pPr>
        <w:rPr>
          <w:lang w:val="it-IT"/>
        </w:rPr>
      </w:pPr>
      <w:r>
        <w:rPr>
          <w:lang w:val="it-IT"/>
        </w:rPr>
        <w:t>In questo caso le istanze di classi non statiche non possono vedere i membri statici che sono visti solo dal</w:t>
      </w:r>
      <w:r w:rsidR="00882073">
        <w:rPr>
          <w:lang w:val="it-IT"/>
        </w:rPr>
        <w:t xml:space="preserve"> tipo classe.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656DD54F" w:rsidR="006234C7" w:rsidRDefault="003A4A56" w:rsidP="006234C7">
      <w:pPr>
        <w:pStyle w:val="ListParagraph"/>
        <w:numPr>
          <w:ilvl w:val="0"/>
          <w:numId w:val="19"/>
        </w:numPr>
      </w:pPr>
      <w:r>
        <w:t>Descrivere le modalità di implementazione di un evento in C#</w:t>
      </w:r>
    </w:p>
    <w:p w14:paraId="419D1B81" w14:textId="2D3A8967" w:rsidR="00882073" w:rsidRDefault="00882073" w:rsidP="00882073">
      <w:pPr>
        <w:rPr>
          <w:lang w:val="it-IT"/>
        </w:rPr>
      </w:pPr>
      <w:r w:rsidRPr="00882073">
        <w:rPr>
          <w:lang w:val="it-IT"/>
        </w:rPr>
        <w:t>Un evento è un m</w:t>
      </w:r>
      <w:r>
        <w:rPr>
          <w:lang w:val="it-IT"/>
        </w:rPr>
        <w:t>embro di una classe che serve a mandare notifiche all’eserno della classe e, nello specifico, ad altre classi che si sono “iscritte” a quell’evento.</w:t>
      </w:r>
    </w:p>
    <w:p w14:paraId="6E05633A" w14:textId="638318F8" w:rsidR="00066518" w:rsidRDefault="00066518" w:rsidP="00882073">
      <w:pPr>
        <w:rPr>
          <w:lang w:val="it-IT"/>
        </w:rPr>
      </w:pPr>
      <w:r>
        <w:rPr>
          <w:lang w:val="it-IT"/>
        </w:rPr>
        <w:t>Per implementare un evento all’interno di una classe bisogna prima di tutto inserirlo appunto tra i membri della classe e marcarlo con la keyword event e specificando nella firma dell’evento il delegato che si è scelto per l’evento.</w:t>
      </w:r>
    </w:p>
    <w:p w14:paraId="3761CE97" w14:textId="1C847DC8" w:rsidR="00066518" w:rsidRDefault="00066518" w:rsidP="00882073">
      <w:pPr>
        <w:rPr>
          <w:lang w:val="it-IT"/>
        </w:rPr>
      </w:pPr>
      <w:r>
        <w:rPr>
          <w:lang w:val="it-IT"/>
        </w:rPr>
        <w:t>Un delegato è un tipo di dato che rappresenta una famiglia di funzioni aventi la stessa firma.</w:t>
      </w:r>
    </w:p>
    <w:p w14:paraId="7ECA1D71" w14:textId="77777777" w:rsidR="00882073" w:rsidRDefault="00882073" w:rsidP="00882073">
      <w:pPr>
        <w:rPr>
          <w:lang w:val="it-IT"/>
        </w:rPr>
      </w:pPr>
    </w:p>
    <w:p w14:paraId="6AB9BED8" w14:textId="77777777" w:rsidR="00882073" w:rsidRPr="00882073" w:rsidRDefault="00882073" w:rsidP="00882073">
      <w:pPr>
        <w:rPr>
          <w:lang w:val="it-IT"/>
        </w:rPr>
      </w:pP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21DA2146" w:rsidR="006234C7" w:rsidRDefault="00696719" w:rsidP="00482857">
      <w:pPr>
        <w:pStyle w:val="ListParagraph"/>
        <w:numPr>
          <w:ilvl w:val="0"/>
          <w:numId w:val="19"/>
        </w:numPr>
      </w:pPr>
      <w:r>
        <w:t xml:space="preserve">A cosa serve l’interfaccia </w:t>
      </w:r>
      <w:r w:rsidRPr="00696719">
        <w:rPr>
          <w:rFonts w:ascii="Consolas" w:hAnsi="Consolas"/>
        </w:rPr>
        <w:t>IEnumerable&lt;T&gt;</w:t>
      </w:r>
      <w:r w:rsidR="003A4A56" w:rsidRPr="00696719">
        <w:t>?</w:t>
      </w:r>
      <w:r>
        <w:t xml:space="preserve"> Come si implementa in una nostra classe?</w:t>
      </w:r>
    </w:p>
    <w:p w14:paraId="6F2DFCD0" w14:textId="5248BA63" w:rsidR="00066518" w:rsidRDefault="00066518" w:rsidP="00066518">
      <w:pPr>
        <w:pStyle w:val="ListParagraph"/>
        <w:ind w:left="1080"/>
      </w:pPr>
    </w:p>
    <w:p w14:paraId="459056C0" w14:textId="77777777" w:rsidR="00BE0493" w:rsidRDefault="00066518" w:rsidP="00066518">
      <w:pPr>
        <w:rPr>
          <w:lang w:val="it-IT"/>
        </w:rPr>
      </w:pPr>
      <w:r w:rsidRPr="00066518">
        <w:rPr>
          <w:lang w:val="it-IT"/>
        </w:rPr>
        <w:t>L’interfaccia IEnumerable&lt;T&gt; è una interfaccia che eredita da I</w:t>
      </w:r>
      <w:r>
        <w:rPr>
          <w:lang w:val="it-IT"/>
        </w:rPr>
        <w:t>Enumerable</w:t>
      </w:r>
      <w:r w:rsidR="00BE0493">
        <w:rPr>
          <w:lang w:val="it-IT"/>
        </w:rPr>
        <w:t xml:space="preserve">. </w:t>
      </w:r>
    </w:p>
    <w:p w14:paraId="4B234780" w14:textId="62249885" w:rsidR="00066518" w:rsidRDefault="00BE0493" w:rsidP="00066518">
      <w:pPr>
        <w:rPr>
          <w:lang w:val="it-IT"/>
        </w:rPr>
      </w:pPr>
      <w:r>
        <w:rPr>
          <w:lang w:val="it-IT"/>
        </w:rPr>
        <w:t>Q</w:t>
      </w:r>
      <w:r w:rsidR="00066518">
        <w:rPr>
          <w:lang w:val="it-IT"/>
        </w:rPr>
        <w:t>uest ultima permette di ciclare sulle classi che la implementano</w:t>
      </w:r>
      <w:r>
        <w:rPr>
          <w:lang w:val="it-IT"/>
        </w:rPr>
        <w:t>, la prima invece si riferisce al generic &lt;T&gt;.</w:t>
      </w:r>
    </w:p>
    <w:p w14:paraId="30FC01E1" w14:textId="583EBE35" w:rsidR="00BE0493" w:rsidRDefault="00BE0493" w:rsidP="00066518">
      <w:pPr>
        <w:rPr>
          <w:lang w:val="it-IT"/>
        </w:rPr>
      </w:pPr>
      <w:r>
        <w:rPr>
          <w:lang w:val="it-IT"/>
        </w:rPr>
        <w:t>Abbiamo visto che quanto un oggetto implementa l’interfaccia IEnumerable o la corrispettiva Generics è possibile utilizzare su di esso LinQ, ovvero un framework che permette di utilizzare query sui dati dell’oggetto.</w:t>
      </w:r>
    </w:p>
    <w:p w14:paraId="7A13C999" w14:textId="60E97C88" w:rsidR="00B00FFC" w:rsidRDefault="00B00FFC" w:rsidP="00066518">
      <w:pPr>
        <w:rPr>
          <w:lang w:val="it-IT"/>
        </w:rPr>
      </w:pPr>
    </w:p>
    <w:p w14:paraId="785B5E2C" w14:textId="5A315170" w:rsidR="00B00FFC" w:rsidRPr="00066518" w:rsidRDefault="00B00FFC" w:rsidP="00066518">
      <w:pPr>
        <w:rPr>
          <w:lang w:val="it-IT"/>
        </w:rPr>
      </w:pPr>
      <w:r>
        <w:rPr>
          <w:lang w:val="it-IT"/>
        </w:rPr>
        <w:t>Quando vogliamo marcare una classe come IEnumerable&lt;T&gt; è sufficilente mettere dopo il nome della classe : IEnumerable&lt;T&gt;, dove T ad esempio può essere un’altra interfaccia.</w:t>
      </w:r>
    </w:p>
    <w:p w14:paraId="4AE9859F" w14:textId="77777777" w:rsidR="00882073" w:rsidRPr="0083219E" w:rsidRDefault="00882073" w:rsidP="00882073">
      <w:pPr>
        <w:rPr>
          <w:lang w:val="it-IT"/>
        </w:rPr>
      </w:pP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428A78C7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classe </w:t>
      </w:r>
      <w:r w:rsidR="007A6FD6">
        <w:rPr>
          <w:rFonts w:ascii="Consolas" w:hAnsi="Consolas"/>
          <w:color w:val="00B050"/>
        </w:rPr>
        <w:t>Warehouse</w:t>
      </w:r>
      <w:r w:rsidRPr="00482857">
        <w:rPr>
          <w:color w:val="00B050"/>
        </w:rPr>
        <w:t xml:space="preserve"> </w:t>
      </w:r>
      <w:r w:rsidRPr="00482857">
        <w:t xml:space="preserve">per gestire un </w:t>
      </w:r>
      <w:r w:rsidR="007A6FD6">
        <w:t>Magazzino Merci</w:t>
      </w:r>
      <w:r w:rsidR="009E2BE0">
        <w:t>,</w:t>
      </w:r>
      <w:r w:rsidRPr="00482857">
        <w:t xml:space="preserve"> con le seguenti proprietà:</w:t>
      </w:r>
    </w:p>
    <w:p w14:paraId="01E57C0F" w14:textId="3C5AE695" w:rsidR="00482857" w:rsidRPr="00482857" w:rsidRDefault="007A6FD6" w:rsidP="00482857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Id Magazzino (GUID)</w:t>
      </w:r>
    </w:p>
    <w:p w14:paraId="5BD50F55" w14:textId="1CA582A7" w:rsidR="00482857" w:rsidRPr="00482857" w:rsidRDefault="007A6FD6" w:rsidP="00482857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Indirizzo</w:t>
      </w:r>
    </w:p>
    <w:p w14:paraId="17BA1F74" w14:textId="424D4436" w:rsidR="00482857" w:rsidRPr="007A6FD6" w:rsidRDefault="007A6FD6" w:rsidP="00482857">
      <w:pPr>
        <w:pStyle w:val="ListParagraph"/>
        <w:numPr>
          <w:ilvl w:val="1"/>
          <w:numId w:val="23"/>
        </w:numPr>
      </w:pPr>
      <w:r>
        <w:rPr>
          <w:i/>
          <w:iCs/>
        </w:rPr>
        <w:t>Importo Totale Merci in giacenza</w:t>
      </w:r>
    </w:p>
    <w:p w14:paraId="5A555B03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2FC8F1F1" w:rsidR="00482857" w:rsidRPr="007A6FD6" w:rsidRDefault="00482857" w:rsidP="00482857">
      <w:pPr>
        <w:pStyle w:val="ListParagraph"/>
        <w:numPr>
          <w:ilvl w:val="1"/>
          <w:numId w:val="23"/>
        </w:numPr>
      </w:pPr>
      <w:r w:rsidRPr="00482857">
        <w:rPr>
          <w:i/>
          <w:iCs/>
        </w:rPr>
        <w:t>Lista d</w:t>
      </w:r>
      <w:r w:rsidR="007A6FD6">
        <w:rPr>
          <w:i/>
          <w:iCs/>
        </w:rPr>
        <w:t>elle Merci in giacenza</w:t>
      </w:r>
    </w:p>
    <w:p w14:paraId="41F3036E" w14:textId="2D41B374" w:rsidR="00482857" w:rsidRPr="00152C2C" w:rsidRDefault="00482857" w:rsidP="00482857">
      <w:pPr>
        <w:pStyle w:val="ListParagraph"/>
        <w:numPr>
          <w:ilvl w:val="0"/>
          <w:numId w:val="23"/>
        </w:numPr>
      </w:pPr>
      <w:r w:rsidRPr="00152C2C">
        <w:t xml:space="preserve">Realizzare </w:t>
      </w:r>
      <w:r w:rsidRPr="00152C2C">
        <w:rPr>
          <w:b/>
          <w:bCs/>
        </w:rPr>
        <w:t>l’overload degli operatori + e –</w:t>
      </w:r>
      <w:r w:rsidRPr="00152C2C">
        <w:t xml:space="preserve"> in modo che sia possibile aggiungere </w:t>
      </w:r>
      <w:r w:rsidR="007A6FD6" w:rsidRPr="00152C2C">
        <w:t>e rimuovere Merci d</w:t>
      </w:r>
      <w:r w:rsidRPr="00152C2C">
        <w:t>alla lista (</w:t>
      </w:r>
      <w:r w:rsidRPr="00152C2C">
        <w:rPr>
          <w:u w:val="single"/>
        </w:rPr>
        <w:t xml:space="preserve">l’overload dovrà anche occuparsi di aggiornare </w:t>
      </w:r>
      <w:r w:rsidR="007A6FD6" w:rsidRPr="00152C2C">
        <w:rPr>
          <w:u w:val="single"/>
        </w:rPr>
        <w:t xml:space="preserve">l’Importo Totale </w:t>
      </w:r>
      <w:r w:rsidRPr="00152C2C">
        <w:rPr>
          <w:u w:val="single"/>
        </w:rPr>
        <w:t xml:space="preserve">e la Data di Ultima </w:t>
      </w:r>
      <w:r w:rsidR="00B444E5" w:rsidRPr="00152C2C">
        <w:rPr>
          <w:u w:val="single"/>
        </w:rPr>
        <w:t>Operazione</w:t>
      </w:r>
      <w:r w:rsidRPr="00152C2C">
        <w:t>)</w:t>
      </w:r>
    </w:p>
    <w:p w14:paraId="22D76D2D" w14:textId="646F84C4" w:rsidR="00482857" w:rsidRPr="000B0C73" w:rsidRDefault="00482857" w:rsidP="00482857">
      <w:pPr>
        <w:pStyle w:val="ListParagraph"/>
        <w:numPr>
          <w:ilvl w:val="0"/>
          <w:numId w:val="23"/>
        </w:numPr>
      </w:pPr>
      <w:r w:rsidRPr="000B0C73">
        <w:t xml:space="preserve">Realizzare un metodo </w:t>
      </w:r>
      <w:r w:rsidR="007A6FD6" w:rsidRPr="000B0C73">
        <w:rPr>
          <w:rFonts w:ascii="Consolas" w:hAnsi="Consolas"/>
        </w:rPr>
        <w:t>StockList</w:t>
      </w:r>
      <w:r w:rsidRPr="000B0C73">
        <w:rPr>
          <w:rFonts w:ascii="Consolas" w:hAnsi="Consolas"/>
        </w:rPr>
        <w:t>()</w:t>
      </w:r>
      <w:r w:rsidRPr="000B0C73">
        <w:t xml:space="preserve"> che stampi i dati del </w:t>
      </w:r>
      <w:r w:rsidR="007A6FD6" w:rsidRPr="000B0C73">
        <w:t>Magazzino</w:t>
      </w:r>
      <w:r w:rsidRPr="000B0C73">
        <w:t>, inclusa la lista de</w:t>
      </w:r>
      <w:r w:rsidR="007A6FD6" w:rsidRPr="000B0C73">
        <w:t>lle Merci in giacenza</w:t>
      </w:r>
    </w:p>
    <w:p w14:paraId="3E4EB911" w14:textId="44EE5F05" w:rsidR="00482857" w:rsidRPr="00B444E5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gerarchia di classi per rappresentare </w:t>
      </w:r>
      <w:r w:rsidR="007A6FD6">
        <w:t xml:space="preserve">le Merci </w:t>
      </w:r>
      <w:r w:rsidRPr="00482857">
        <w:t xml:space="preserve"> (</w:t>
      </w:r>
      <w:r w:rsidR="007A6FD6">
        <w:rPr>
          <w:rFonts w:ascii="Consolas" w:hAnsi="Consolas"/>
          <w:color w:val="00B050"/>
        </w:rPr>
        <w:t>Good</w:t>
      </w:r>
      <w:r w:rsidRPr="00482857">
        <w:t xml:space="preserve">). Tutte le classi avranno le proprietà </w:t>
      </w:r>
    </w:p>
    <w:p w14:paraId="3B45109F" w14:textId="412DE4C9" w:rsidR="007A6FD6" w:rsidRPr="00284E99" w:rsidRDefault="007A6FD6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Codice Merce</w:t>
      </w:r>
    </w:p>
    <w:p w14:paraId="18AEC6DE" w14:textId="0384B5EB" w:rsidR="00284E99" w:rsidRPr="007A6FD6" w:rsidRDefault="00284E99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Descrizione</w:t>
      </w:r>
    </w:p>
    <w:p w14:paraId="6D1E8C8D" w14:textId="182683CC" w:rsidR="00482857" w:rsidRPr="00482857" w:rsidRDefault="007A6FD6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Prezzo</w:t>
      </w:r>
    </w:p>
    <w:p w14:paraId="4802F316" w14:textId="56E6BCE3" w:rsidR="00482857" w:rsidRPr="00284E99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</w:t>
      </w:r>
      <w:r w:rsidR="007A6FD6">
        <w:rPr>
          <w:i/>
          <w:iCs/>
        </w:rPr>
        <w:t>i Ricevimento</w:t>
      </w:r>
    </w:p>
    <w:p w14:paraId="6CE92D4C" w14:textId="0144952F" w:rsidR="00284E99" w:rsidRPr="00482857" w:rsidRDefault="00284E99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Quantità in Giacenza</w:t>
      </w:r>
    </w:p>
    <w:p w14:paraId="34346231" w14:textId="77777777" w:rsidR="00482857" w:rsidRPr="00482857" w:rsidRDefault="00482857" w:rsidP="00B444E5">
      <w:pPr>
        <w:pStyle w:val="ListParagraph"/>
        <w:numPr>
          <w:ilvl w:val="1"/>
          <w:numId w:val="23"/>
        </w:numPr>
      </w:pPr>
      <w:r w:rsidRPr="00482857">
        <w:t>Realizzare le classi che rappresentano:</w:t>
      </w:r>
    </w:p>
    <w:p w14:paraId="58A7CB6A" w14:textId="715ABDBD" w:rsidR="00482857" w:rsidRPr="00482857" w:rsidRDefault="00284E99" w:rsidP="009E2BE0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ElectronicGood</w:t>
      </w:r>
      <w:r w:rsidR="00482857" w:rsidRPr="00482857">
        <w:t xml:space="preserve">, con la proprietà aggiuntiva </w:t>
      </w:r>
      <w:r>
        <w:rPr>
          <w:i/>
          <w:iCs/>
        </w:rPr>
        <w:t>Produttore</w:t>
      </w:r>
    </w:p>
    <w:p w14:paraId="383384A4" w14:textId="0F8569C6" w:rsidR="00482857" w:rsidRPr="00482857" w:rsidRDefault="00284E99" w:rsidP="00482857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PerishableGood</w:t>
      </w:r>
      <w:r w:rsidR="00482857" w:rsidRPr="00482857">
        <w:t xml:space="preserve">, con le proprietà aggiuntive </w:t>
      </w:r>
      <w:r>
        <w:rPr>
          <w:i/>
          <w:iCs/>
        </w:rPr>
        <w:t>Data di Scadenza</w:t>
      </w:r>
      <w:r w:rsidRPr="00284E99">
        <w:t xml:space="preserve"> e </w:t>
      </w:r>
      <w:r w:rsidR="00222257">
        <w:rPr>
          <w:i/>
          <w:iCs/>
        </w:rPr>
        <w:t xml:space="preserve">Modalità di Conservazione </w:t>
      </w:r>
      <w:r w:rsidR="00222257" w:rsidRPr="00482857">
        <w:t xml:space="preserve">(enum con i valori </w:t>
      </w:r>
      <w:r w:rsidR="00222257">
        <w:t>FREEZER</w:t>
      </w:r>
      <w:r w:rsidR="00222257" w:rsidRPr="00482857">
        <w:t xml:space="preserve">, </w:t>
      </w:r>
      <w:r w:rsidR="00222257">
        <w:t>FRIDGE e SHELF</w:t>
      </w:r>
      <w:r w:rsidR="00222257" w:rsidRPr="00482857">
        <w:t>)</w:t>
      </w:r>
    </w:p>
    <w:p w14:paraId="2B7446F8" w14:textId="5BABEAE6" w:rsidR="00482857" w:rsidRPr="00482857" w:rsidRDefault="002A7C87" w:rsidP="00482857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SpiritDrink</w:t>
      </w:r>
      <w:r w:rsidR="00284E99">
        <w:rPr>
          <w:rFonts w:ascii="Consolas" w:hAnsi="Consolas"/>
          <w:color w:val="00B050"/>
        </w:rPr>
        <w:t>Good</w:t>
      </w:r>
      <w:r w:rsidR="00482857" w:rsidRPr="00482857">
        <w:t xml:space="preserve">, con le proprietà aggiuntive </w:t>
      </w:r>
      <w:r w:rsidR="00482857" w:rsidRPr="00482857">
        <w:rPr>
          <w:i/>
          <w:iCs/>
        </w:rPr>
        <w:t>Tipo</w:t>
      </w:r>
      <w:r w:rsidR="00482857" w:rsidRPr="00482857">
        <w:t xml:space="preserve"> (enum con i valori </w:t>
      </w:r>
      <w:r>
        <w:t>WHISKY</w:t>
      </w:r>
      <w:r w:rsidR="00482857" w:rsidRPr="00482857">
        <w:t xml:space="preserve">, </w:t>
      </w:r>
      <w:r>
        <w:t>WODKA</w:t>
      </w:r>
      <w:r w:rsidR="00482857" w:rsidRPr="00482857">
        <w:t xml:space="preserve">, </w:t>
      </w:r>
      <w:r>
        <w:t>GRAPPA</w:t>
      </w:r>
      <w:r w:rsidR="00482857" w:rsidRPr="00482857">
        <w:t xml:space="preserve">, </w:t>
      </w:r>
      <w:r>
        <w:t xml:space="preserve">GIN e </w:t>
      </w:r>
      <w:r w:rsidR="00482857" w:rsidRPr="00482857">
        <w:t xml:space="preserve">OTHER) e </w:t>
      </w:r>
      <w:r>
        <w:rPr>
          <w:i/>
          <w:iCs/>
        </w:rPr>
        <w:t>Gradazione Alcoolica</w:t>
      </w:r>
    </w:p>
    <w:p w14:paraId="746B11D6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6D5F5AE2" w:rsid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r w:rsidRPr="00482857">
        <w:rPr>
          <w:rFonts w:ascii="Consolas" w:hAnsi="Consolas"/>
        </w:rPr>
        <w:t>ToString()</w:t>
      </w:r>
      <w:r w:rsidRPr="00482857">
        <w:t xml:space="preserve"> e visualizzare tutti i dati</w:t>
      </w:r>
    </w:p>
    <w:p w14:paraId="7E2E8E6D" w14:textId="050CA1B2" w:rsidR="002A7C87" w:rsidRPr="00E33BB6" w:rsidRDefault="002A7C87" w:rsidP="00482857">
      <w:pPr>
        <w:pStyle w:val="ListParagraph"/>
        <w:numPr>
          <w:ilvl w:val="1"/>
          <w:numId w:val="23"/>
        </w:numPr>
        <w:rPr>
          <w:highlight w:val="yellow"/>
        </w:rPr>
      </w:pPr>
      <w:r w:rsidRPr="00E33BB6">
        <w:rPr>
          <w:b/>
          <w:bCs/>
          <w:i/>
          <w:iCs/>
          <w:highlight w:val="yellow"/>
        </w:rPr>
        <w:t>OPZIONALE</w:t>
      </w:r>
      <w:r w:rsidRPr="00E33BB6">
        <w:rPr>
          <w:highlight w:val="yellow"/>
        </w:rPr>
        <w:t>: realizzare una procedura di caricamento dati da un file della lista delle Merci in giacenza (l’implementazione di eventi per notificare le fasi di caricamento dati costituisce un bonus)</w:t>
      </w:r>
    </w:p>
    <w:p w14:paraId="50A3CB9B" w14:textId="228B77EC" w:rsidR="00222257" w:rsidRPr="00EA13E6" w:rsidRDefault="00222257" w:rsidP="00222257">
      <w:pPr>
        <w:pStyle w:val="ListParagraph"/>
        <w:numPr>
          <w:ilvl w:val="1"/>
          <w:numId w:val="23"/>
        </w:numPr>
      </w:pPr>
      <w:r w:rsidRPr="00EA13E6">
        <w:rPr>
          <w:b/>
          <w:bCs/>
          <w:i/>
          <w:iCs/>
        </w:rPr>
        <w:t>OPZIONALE 2</w:t>
      </w:r>
      <w:r w:rsidRPr="00EA13E6">
        <w:t xml:space="preserve">: utilizzare una (o più) eccezione custom per gestire tutte le tipologie di errori che dovessero verificarsi durante l’utilizzo della classe </w:t>
      </w:r>
      <w:r w:rsidRPr="00EA13E6">
        <w:rPr>
          <w:rFonts w:ascii="Consolas" w:hAnsi="Consolas"/>
          <w:color w:val="00B050"/>
        </w:rPr>
        <w:t>Warehouse</w:t>
      </w:r>
      <w:r w:rsidRPr="00EA13E6">
        <w:t xml:space="preserve"> e delle classi </w:t>
      </w:r>
      <w:r w:rsidRPr="00EA13E6">
        <w:rPr>
          <w:rFonts w:ascii="Consolas" w:hAnsi="Consolas"/>
          <w:color w:val="00B050"/>
        </w:rPr>
        <w:t>Good</w:t>
      </w:r>
    </w:p>
    <w:p w14:paraId="4BA87333" w14:textId="77777777" w:rsidR="00482857" w:rsidRPr="002A7C87" w:rsidRDefault="00482857" w:rsidP="00482857">
      <w:pPr>
        <w:pStyle w:val="ListParagraph"/>
        <w:numPr>
          <w:ilvl w:val="0"/>
          <w:numId w:val="23"/>
        </w:numPr>
      </w:pPr>
      <w:r w:rsidRPr="00482857">
        <w:t>Realizzare una Console app che</w:t>
      </w:r>
    </w:p>
    <w:p w14:paraId="18583AA8" w14:textId="224BA047" w:rsidR="00482857" w:rsidRPr="007A6FD6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Crei un nuovo </w:t>
      </w:r>
      <w:r w:rsidR="007A6FD6">
        <w:t>Magazzino</w:t>
      </w:r>
    </w:p>
    <w:p w14:paraId="0BCEEB51" w14:textId="4CA7790F" w:rsidR="00482857" w:rsidRPr="00066518" w:rsidRDefault="00482857" w:rsidP="00482857">
      <w:pPr>
        <w:pStyle w:val="ListParagraph"/>
        <w:numPr>
          <w:ilvl w:val="1"/>
          <w:numId w:val="23"/>
        </w:numPr>
      </w:pPr>
      <w:r w:rsidRPr="00066518">
        <w:t xml:space="preserve">Permetta di </w:t>
      </w:r>
      <w:r w:rsidR="007A6FD6" w:rsidRPr="00066518">
        <w:t xml:space="preserve">ricevere diverse tipologie di Merci </w:t>
      </w:r>
      <w:r w:rsidRPr="00066518">
        <w:t>(</w:t>
      </w:r>
      <w:r w:rsidR="007A6FD6" w:rsidRPr="00066518">
        <w:t>gestire l’</w:t>
      </w:r>
      <w:r w:rsidRPr="00066518">
        <w:t>input dall'utente)</w:t>
      </w:r>
    </w:p>
    <w:p w14:paraId="01C6AF60" w14:textId="497CE194" w:rsidR="00E64138" w:rsidRPr="00FA790E" w:rsidRDefault="00482857" w:rsidP="00482857">
      <w:pPr>
        <w:pStyle w:val="ListParagraph"/>
        <w:numPr>
          <w:ilvl w:val="1"/>
          <w:numId w:val="23"/>
        </w:numPr>
      </w:pPr>
      <w:r w:rsidRPr="00FA790E">
        <w:t xml:space="preserve">Stampi i dati del </w:t>
      </w:r>
      <w:r w:rsidR="00284E99" w:rsidRPr="00FA790E">
        <w:t>Magazzino e le Merci in giacenza</w:t>
      </w:r>
    </w:p>
    <w:p w14:paraId="20CBF7D3" w14:textId="1706CD9C" w:rsidR="00E64138" w:rsidRPr="00E64138" w:rsidRDefault="00E64138" w:rsidP="00E2077C">
      <w:pPr>
        <w:pStyle w:val="ListParagraph"/>
        <w:ind w:left="0"/>
        <w:jc w:val="center"/>
      </w:pPr>
    </w:p>
    <w:sectPr w:rsidR="00E64138" w:rsidRPr="00E64138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EF26B" w14:textId="77777777" w:rsidR="005629E8" w:rsidRDefault="005629E8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6DCCA9E7" w14:textId="77777777" w:rsidR="005629E8" w:rsidRDefault="005629E8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A570" w14:textId="77777777" w:rsidR="005629E8" w:rsidRDefault="005629E8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273B4B4F" w14:textId="77777777" w:rsidR="005629E8" w:rsidRDefault="005629E8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2CB54AF7"/>
    <w:multiLevelType w:val="hybridMultilevel"/>
    <w:tmpl w:val="50A2CD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71E68"/>
    <w:multiLevelType w:val="multilevel"/>
    <w:tmpl w:val="9A1C8920"/>
    <w:numStyleLink w:val="Answers"/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1B6E85"/>
    <w:multiLevelType w:val="hybridMultilevel"/>
    <w:tmpl w:val="33F0FFD0"/>
    <w:lvl w:ilvl="0" w:tplc="E0BC24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7173671"/>
    <w:multiLevelType w:val="multilevel"/>
    <w:tmpl w:val="9A1C8920"/>
    <w:numStyleLink w:val="Answers"/>
  </w:abstractNum>
  <w:abstractNum w:abstractNumId="16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9"/>
  </w:num>
  <w:num w:numId="18">
    <w:abstractNumId w:val="0"/>
  </w:num>
  <w:num w:numId="19">
    <w:abstractNumId w:val="1"/>
  </w:num>
  <w:num w:numId="20">
    <w:abstractNumId w:val="18"/>
  </w:num>
  <w:num w:numId="21">
    <w:abstractNumId w:val="2"/>
  </w:num>
  <w:num w:numId="22">
    <w:abstractNumId w:val="17"/>
  </w:num>
  <w:num w:numId="23">
    <w:abstractNumId w:val="14"/>
  </w:num>
  <w:num w:numId="24">
    <w:abstractNumId w:val="12"/>
  </w:num>
  <w:num w:numId="25">
    <w:abstractNumId w:val="16"/>
  </w:num>
  <w:num w:numId="26">
    <w:abstractNumId w:val="1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66518"/>
    <w:rsid w:val="0008558D"/>
    <w:rsid w:val="00085B54"/>
    <w:rsid w:val="00087B65"/>
    <w:rsid w:val="000B0C73"/>
    <w:rsid w:val="000E471B"/>
    <w:rsid w:val="000E55EA"/>
    <w:rsid w:val="000E60BC"/>
    <w:rsid w:val="00122F57"/>
    <w:rsid w:val="00123D31"/>
    <w:rsid w:val="001317C0"/>
    <w:rsid w:val="00132BA7"/>
    <w:rsid w:val="00135EC2"/>
    <w:rsid w:val="00141303"/>
    <w:rsid w:val="0014318B"/>
    <w:rsid w:val="00152C2C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2257"/>
    <w:rsid w:val="00225A62"/>
    <w:rsid w:val="00230A4D"/>
    <w:rsid w:val="0024707B"/>
    <w:rsid w:val="00261529"/>
    <w:rsid w:val="00270C3F"/>
    <w:rsid w:val="002733D1"/>
    <w:rsid w:val="002825D6"/>
    <w:rsid w:val="00284E99"/>
    <w:rsid w:val="002A7C87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629E8"/>
    <w:rsid w:val="005645F9"/>
    <w:rsid w:val="005808D9"/>
    <w:rsid w:val="00581869"/>
    <w:rsid w:val="005A2070"/>
    <w:rsid w:val="005B2376"/>
    <w:rsid w:val="005F0659"/>
    <w:rsid w:val="006234C7"/>
    <w:rsid w:val="00630A99"/>
    <w:rsid w:val="00646C29"/>
    <w:rsid w:val="00696719"/>
    <w:rsid w:val="006A5B48"/>
    <w:rsid w:val="006C1ECE"/>
    <w:rsid w:val="006E2140"/>
    <w:rsid w:val="006E3EC5"/>
    <w:rsid w:val="006E7CC3"/>
    <w:rsid w:val="006F4A3F"/>
    <w:rsid w:val="0072368F"/>
    <w:rsid w:val="0072454E"/>
    <w:rsid w:val="00731D2B"/>
    <w:rsid w:val="0078731A"/>
    <w:rsid w:val="007913B5"/>
    <w:rsid w:val="00796D72"/>
    <w:rsid w:val="007A6FD6"/>
    <w:rsid w:val="007B399D"/>
    <w:rsid w:val="007C00E4"/>
    <w:rsid w:val="007E3CB3"/>
    <w:rsid w:val="008120C2"/>
    <w:rsid w:val="0083219E"/>
    <w:rsid w:val="008353A9"/>
    <w:rsid w:val="0084271B"/>
    <w:rsid w:val="0084793A"/>
    <w:rsid w:val="008739A2"/>
    <w:rsid w:val="00882073"/>
    <w:rsid w:val="008A5436"/>
    <w:rsid w:val="008E653D"/>
    <w:rsid w:val="00910C80"/>
    <w:rsid w:val="009200E1"/>
    <w:rsid w:val="0092010E"/>
    <w:rsid w:val="00957D96"/>
    <w:rsid w:val="0097786E"/>
    <w:rsid w:val="0099502D"/>
    <w:rsid w:val="009E2BE0"/>
    <w:rsid w:val="00A1545F"/>
    <w:rsid w:val="00A360C5"/>
    <w:rsid w:val="00A510E2"/>
    <w:rsid w:val="00A9761D"/>
    <w:rsid w:val="00AF6181"/>
    <w:rsid w:val="00B00FFC"/>
    <w:rsid w:val="00B03500"/>
    <w:rsid w:val="00B142D7"/>
    <w:rsid w:val="00B219E6"/>
    <w:rsid w:val="00B444E5"/>
    <w:rsid w:val="00B67E28"/>
    <w:rsid w:val="00B915D5"/>
    <w:rsid w:val="00BA5730"/>
    <w:rsid w:val="00BA588E"/>
    <w:rsid w:val="00BA6CCB"/>
    <w:rsid w:val="00BC1DFD"/>
    <w:rsid w:val="00BE0493"/>
    <w:rsid w:val="00C329F9"/>
    <w:rsid w:val="00C51B8C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023A1"/>
    <w:rsid w:val="00D06435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33BB6"/>
    <w:rsid w:val="00E56692"/>
    <w:rsid w:val="00E64138"/>
    <w:rsid w:val="00E66EA4"/>
    <w:rsid w:val="00E7015D"/>
    <w:rsid w:val="00E91E65"/>
    <w:rsid w:val="00E94E57"/>
    <w:rsid w:val="00EA13E6"/>
    <w:rsid w:val="00ED5A4F"/>
    <w:rsid w:val="00EE5783"/>
    <w:rsid w:val="00EF68B0"/>
    <w:rsid w:val="00F26F54"/>
    <w:rsid w:val="00F60AF1"/>
    <w:rsid w:val="00FA790E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369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Roberta Beretta (c)</cp:lastModifiedBy>
  <cp:revision>33</cp:revision>
  <cp:lastPrinted>2004-01-22T16:32:00Z</cp:lastPrinted>
  <dcterms:created xsi:type="dcterms:W3CDTF">2020-11-06T14:31:00Z</dcterms:created>
  <dcterms:modified xsi:type="dcterms:W3CDTF">2021-09-17T13:20:00Z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